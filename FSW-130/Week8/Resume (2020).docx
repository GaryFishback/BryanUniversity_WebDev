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062C8C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44EDBDC" w14:textId="1CF2BC4B" w:rsidR="00692703" w:rsidRPr="001A4040" w:rsidRDefault="001A4040" w:rsidP="00913946">
            <w:pPr>
              <w:pStyle w:val="Ttulo"/>
              <w:rPr>
                <w:sz w:val="56"/>
              </w:rPr>
            </w:pPr>
            <w:r w:rsidRPr="004C3AF1">
              <w:rPr>
                <w:color w:val="404040" w:themeColor="text1" w:themeTint="BF"/>
                <w:sz w:val="56"/>
              </w:rPr>
              <w:t>Giselle</w:t>
            </w:r>
            <w:r w:rsidR="00692703" w:rsidRPr="001A4040">
              <w:rPr>
                <w:sz w:val="56"/>
              </w:rPr>
              <w:t xml:space="preserve"> </w:t>
            </w:r>
            <w:r w:rsidRPr="004C3AF1">
              <w:rPr>
                <w:rStyle w:val="nfasisintenso"/>
                <w:color w:val="000000" w:themeColor="text1"/>
                <w:sz w:val="56"/>
              </w:rPr>
              <w:t>Martinez-Sanchez</w:t>
            </w:r>
          </w:p>
          <w:p w14:paraId="3055366D" w14:textId="5BE94962" w:rsidR="00692703" w:rsidRPr="001A4040" w:rsidRDefault="001A4040" w:rsidP="00913946">
            <w:pPr>
              <w:pStyle w:val="ContactInfo"/>
              <w:contextualSpacing w:val="0"/>
              <w:rPr>
                <w:sz w:val="28"/>
              </w:rPr>
            </w:pPr>
            <w:r w:rsidRPr="001A4040">
              <w:rPr>
                <w:sz w:val="28"/>
              </w:rPr>
              <w:t>9026 SW 97</w:t>
            </w:r>
            <w:r w:rsidRPr="001A4040">
              <w:rPr>
                <w:sz w:val="28"/>
                <w:vertAlign w:val="superscript"/>
              </w:rPr>
              <w:t>th</w:t>
            </w:r>
            <w:r w:rsidRPr="001A4040">
              <w:rPr>
                <w:sz w:val="28"/>
              </w:rPr>
              <w:t xml:space="preserve"> Ave Apt 7 Miami FL, 33176</w:t>
            </w:r>
            <w:r w:rsidR="00692703" w:rsidRPr="001A4040">
              <w:rPr>
                <w:sz w:val="28"/>
              </w:rPr>
              <w:t xml:space="preserve"> </w:t>
            </w:r>
            <w:sdt>
              <w:sdtPr>
                <w:rPr>
                  <w:sz w:val="28"/>
                </w:rPr>
                <w:alias w:val="Divider dot:"/>
                <w:tag w:val="Divider dot:"/>
                <w:id w:val="-1459182552"/>
                <w:placeholder>
                  <w:docPart w:val="EEC003DB377D413B91DF63432FB37A5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1A4040">
                  <w:rPr>
                    <w:sz w:val="28"/>
                  </w:rPr>
                  <w:t>·</w:t>
                </w:r>
              </w:sdtContent>
            </w:sdt>
            <w:r w:rsidR="00692703" w:rsidRPr="001A4040">
              <w:rPr>
                <w:sz w:val="28"/>
              </w:rPr>
              <w:t xml:space="preserve"> </w:t>
            </w:r>
            <w:r w:rsidRPr="001A4040">
              <w:rPr>
                <w:sz w:val="28"/>
              </w:rPr>
              <w:t>(</w:t>
            </w:r>
            <w:r w:rsidR="004C3AF1">
              <w:rPr>
                <w:sz w:val="28"/>
              </w:rPr>
              <w:t>786</w:t>
            </w:r>
            <w:r w:rsidRPr="001A4040">
              <w:rPr>
                <w:sz w:val="28"/>
              </w:rPr>
              <w:t>)-</w:t>
            </w:r>
            <w:r w:rsidR="004C3AF1">
              <w:rPr>
                <w:sz w:val="28"/>
              </w:rPr>
              <w:t>636</w:t>
            </w:r>
            <w:r w:rsidRPr="001A4040">
              <w:rPr>
                <w:sz w:val="28"/>
              </w:rPr>
              <w:t>-</w:t>
            </w:r>
            <w:r w:rsidR="004C3AF1">
              <w:rPr>
                <w:sz w:val="28"/>
              </w:rPr>
              <w:t>5669</w:t>
            </w:r>
          </w:p>
          <w:p w14:paraId="1DE1274D" w14:textId="3300D20D" w:rsidR="00692703" w:rsidRDefault="005A1C13" w:rsidP="00913946">
            <w:pPr>
              <w:pStyle w:val="ContactInfoEmphasis"/>
              <w:contextualSpacing w:val="0"/>
              <w:rPr>
                <w:sz w:val="32"/>
              </w:rPr>
            </w:pPr>
            <w:hyperlink r:id="rId10" w:history="1">
              <w:r w:rsidR="004C3AF1" w:rsidRPr="00FB5DCE">
                <w:rPr>
                  <w:rStyle w:val="Hipervnculo"/>
                  <w:sz w:val="32"/>
                </w:rPr>
                <w:t>giselle.sanchez@bryanuniversity.edu</w:t>
              </w:r>
            </w:hyperlink>
          </w:p>
          <w:p w14:paraId="5015D395" w14:textId="74C0A75A" w:rsidR="004C3AF1" w:rsidRPr="00CF1A49" w:rsidRDefault="004C3AF1" w:rsidP="00913946">
            <w:pPr>
              <w:pStyle w:val="ContactInfoEmphasis"/>
              <w:contextualSpacing w:val="0"/>
            </w:pPr>
          </w:p>
        </w:tc>
      </w:tr>
      <w:tr w:rsidR="005579C9" w:rsidRPr="00CF1A49" w14:paraId="10DB6F7E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8BC74D9" w14:textId="77777777" w:rsidR="005579C9" w:rsidRDefault="005579C9" w:rsidP="005579C9"/>
        </w:tc>
      </w:tr>
    </w:tbl>
    <w:p w14:paraId="6CD78486" w14:textId="608EA41F" w:rsidR="001A4040" w:rsidRDefault="001A4040" w:rsidP="001A4040">
      <w:pPr>
        <w:spacing w:line="195" w:lineRule="atLeast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bdr w:val="none" w:sz="0" w:space="0" w:color="auto" w:frame="1"/>
        </w:rPr>
      </w:pPr>
      <w:r w:rsidRPr="004C3AF1"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  <w:t>SUMMARY</w:t>
      </w:r>
      <w:r w:rsidRPr="004C3AF1"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bdr w:val="none" w:sz="0" w:space="0" w:color="auto" w:frame="1"/>
        </w:rPr>
        <w:t> </w:t>
      </w:r>
    </w:p>
    <w:p w14:paraId="5B3B1CEA" w14:textId="05D12D2E" w:rsidR="004C3AF1" w:rsidRPr="00E178AB" w:rsidRDefault="004C3AF1" w:rsidP="001A4040">
      <w:pPr>
        <w:spacing w:line="195" w:lineRule="atLeast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 w:val="22"/>
          <w:bdr w:val="none" w:sz="0" w:space="0" w:color="auto" w:frame="1"/>
        </w:rPr>
      </w:pPr>
      <w:bookmarkStart w:id="0" w:name="_GoBack"/>
    </w:p>
    <w:bookmarkEnd w:id="0"/>
    <w:p w14:paraId="4724647A" w14:textId="346BD7DE" w:rsidR="00B37AD4" w:rsidRPr="00E42DD5" w:rsidRDefault="001A4040" w:rsidP="00E42DD5">
      <w:pPr>
        <w:spacing w:line="300" w:lineRule="auto"/>
        <w:textAlignment w:val="baseline"/>
        <w:rPr>
          <w:rFonts w:ascii="Arial" w:eastAsia="Times New Roman" w:hAnsi="Arial" w:cs="Arial"/>
          <w:color w:val="auto"/>
          <w:sz w:val="21"/>
          <w:szCs w:val="21"/>
        </w:rPr>
      </w:pPr>
      <w:r w:rsidRPr="00E42DD5">
        <w:rPr>
          <w:rFonts w:ascii="Arial" w:eastAsia="Times New Roman" w:hAnsi="Arial" w:cs="Arial"/>
          <w:color w:val="auto"/>
          <w:sz w:val="21"/>
          <w:szCs w:val="21"/>
        </w:rPr>
        <w:t>I have a friendly and resourceful personality</w:t>
      </w:r>
      <w:r w:rsidR="004C3AF1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, and I am always willing to help those that surround me. </w:t>
      </w:r>
    </w:p>
    <w:p w14:paraId="6DCD3889" w14:textId="6D035BEC" w:rsidR="00B37AD4" w:rsidRPr="00E42DD5" w:rsidRDefault="004C3AF1" w:rsidP="00E42DD5">
      <w:pPr>
        <w:spacing w:line="300" w:lineRule="auto"/>
        <w:textAlignment w:val="baseline"/>
        <w:rPr>
          <w:rFonts w:ascii="Arial" w:eastAsia="Times New Roman" w:hAnsi="Arial" w:cs="Arial"/>
          <w:color w:val="auto"/>
          <w:sz w:val="21"/>
          <w:szCs w:val="21"/>
        </w:rPr>
      </w:pPr>
      <w:r w:rsidRPr="00E42DD5">
        <w:rPr>
          <w:rFonts w:ascii="Arial" w:eastAsia="Times New Roman" w:hAnsi="Arial" w:cs="Arial"/>
          <w:color w:val="auto"/>
          <w:sz w:val="21"/>
          <w:szCs w:val="21"/>
        </w:rPr>
        <w:t>I have f</w:t>
      </w:r>
      <w:r w:rsidR="001A4040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luency </w:t>
      </w:r>
      <w:r w:rsidRPr="00E42DD5">
        <w:rPr>
          <w:rFonts w:ascii="Arial" w:eastAsia="Times New Roman" w:hAnsi="Arial" w:cs="Arial"/>
          <w:color w:val="auto"/>
          <w:sz w:val="21"/>
          <w:szCs w:val="21"/>
        </w:rPr>
        <w:t>i</w:t>
      </w:r>
      <w:r w:rsidR="001A4040" w:rsidRPr="00E42DD5">
        <w:rPr>
          <w:rFonts w:ascii="Arial" w:eastAsia="Times New Roman" w:hAnsi="Arial" w:cs="Arial"/>
          <w:color w:val="auto"/>
          <w:sz w:val="21"/>
          <w:szCs w:val="21"/>
        </w:rPr>
        <w:t>n working on the computer since older versions of Microsoft Word and PowerPoint to present versions</w:t>
      </w:r>
      <w:r w:rsidR="00E178AB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 (since I was 6 years old)</w:t>
      </w:r>
      <w:r w:rsidRPr="00E42DD5">
        <w:rPr>
          <w:rFonts w:ascii="Arial" w:eastAsia="Times New Roman" w:hAnsi="Arial" w:cs="Arial"/>
          <w:color w:val="auto"/>
          <w:sz w:val="21"/>
          <w:szCs w:val="21"/>
        </w:rPr>
        <w:t>.</w:t>
      </w:r>
      <w:r w:rsidR="001F42FF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 Hence quick to learn and adapt on virtual environments and I’m ready to get my hands and mind in any task given with a creative mindset.</w:t>
      </w:r>
    </w:p>
    <w:p w14:paraId="786E0B4D" w14:textId="34B7468D" w:rsidR="00B37AD4" w:rsidRPr="00E42DD5" w:rsidRDefault="004C3AF1" w:rsidP="00E42DD5">
      <w:pPr>
        <w:spacing w:line="300" w:lineRule="auto"/>
        <w:textAlignment w:val="baseline"/>
        <w:rPr>
          <w:rFonts w:ascii="Arial" w:eastAsia="Times New Roman" w:hAnsi="Arial" w:cs="Arial"/>
          <w:color w:val="auto"/>
          <w:sz w:val="21"/>
          <w:szCs w:val="21"/>
        </w:rPr>
      </w:pPr>
      <w:r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I can work both collaboratively </w:t>
      </w:r>
      <w:proofErr w:type="gramStart"/>
      <w:r w:rsidRPr="00E42DD5">
        <w:rPr>
          <w:rFonts w:ascii="Arial" w:eastAsia="Times New Roman" w:hAnsi="Arial" w:cs="Arial"/>
          <w:color w:val="auto"/>
          <w:sz w:val="21"/>
          <w:szCs w:val="21"/>
        </w:rPr>
        <w:t>or</w:t>
      </w:r>
      <w:proofErr w:type="gramEnd"/>
      <w:r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 on my own while striving in both environments. While I prefer not to be in the spotlight, I am not afraid of taking a lead role if I </w:t>
      </w:r>
      <w:proofErr w:type="gramStart"/>
      <w:r w:rsidRPr="00E42DD5">
        <w:rPr>
          <w:rFonts w:ascii="Arial" w:eastAsia="Times New Roman" w:hAnsi="Arial" w:cs="Arial"/>
          <w:color w:val="auto"/>
          <w:sz w:val="21"/>
          <w:szCs w:val="21"/>
        </w:rPr>
        <w:t>must to</w:t>
      </w:r>
      <w:proofErr w:type="gramEnd"/>
      <w:r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 help the team achieve the set goals.</w:t>
      </w:r>
    </w:p>
    <w:p w14:paraId="6938017D" w14:textId="761A6C21" w:rsidR="001A4040" w:rsidRPr="00E42DD5" w:rsidRDefault="004C3AF1" w:rsidP="00E42DD5">
      <w:pPr>
        <w:spacing w:line="300" w:lineRule="auto"/>
        <w:textAlignment w:val="baseline"/>
        <w:rPr>
          <w:rFonts w:ascii="Arial" w:eastAsia="Times New Roman" w:hAnsi="Arial" w:cs="Arial"/>
          <w:color w:val="auto"/>
          <w:sz w:val="21"/>
          <w:szCs w:val="21"/>
        </w:rPr>
      </w:pPr>
      <w:r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Lastly, I know I may be younger than those around me, but I have my priorities set on stone and take them </w:t>
      </w:r>
      <w:r w:rsidR="00463702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all </w:t>
      </w:r>
      <w:r w:rsidRPr="00E42DD5">
        <w:rPr>
          <w:rFonts w:ascii="Arial" w:eastAsia="Times New Roman" w:hAnsi="Arial" w:cs="Arial"/>
          <w:color w:val="auto"/>
          <w:sz w:val="21"/>
          <w:szCs w:val="21"/>
        </w:rPr>
        <w:t>very seriously</w:t>
      </w:r>
      <w:r w:rsidR="00463702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 with </w:t>
      </w:r>
      <w:proofErr w:type="gramStart"/>
      <w:r w:rsidR="00463702" w:rsidRPr="00E42DD5">
        <w:rPr>
          <w:rFonts w:ascii="Arial" w:eastAsia="Times New Roman" w:hAnsi="Arial" w:cs="Arial"/>
          <w:color w:val="auto"/>
          <w:sz w:val="21"/>
          <w:szCs w:val="21"/>
        </w:rPr>
        <w:t>all of</w:t>
      </w:r>
      <w:proofErr w:type="gramEnd"/>
      <w:r w:rsidR="00463702" w:rsidRPr="00E42DD5">
        <w:rPr>
          <w:rFonts w:ascii="Arial" w:eastAsia="Times New Roman" w:hAnsi="Arial" w:cs="Arial"/>
          <w:color w:val="auto"/>
          <w:sz w:val="21"/>
          <w:szCs w:val="21"/>
        </w:rPr>
        <w:t xml:space="preserve"> the datelines involved</w:t>
      </w:r>
      <w:r w:rsidR="00E64648" w:rsidRPr="00E42DD5">
        <w:rPr>
          <w:rFonts w:ascii="Arial" w:eastAsia="Times New Roman" w:hAnsi="Arial" w:cs="Arial"/>
          <w:color w:val="auto"/>
          <w:sz w:val="21"/>
          <w:szCs w:val="21"/>
        </w:rPr>
        <w:t>.</w:t>
      </w:r>
    </w:p>
    <w:p w14:paraId="249E0F66" w14:textId="77777777" w:rsidR="001A4040" w:rsidRPr="004C3AF1" w:rsidRDefault="001A4040" w:rsidP="001A4040">
      <w:pPr>
        <w:textAlignment w:val="baseline"/>
        <w:rPr>
          <w:rFonts w:ascii="Arial" w:eastAsia="Times New Roman" w:hAnsi="Arial" w:cs="Arial"/>
          <w:color w:val="auto"/>
          <w:szCs w:val="17"/>
        </w:rPr>
      </w:pPr>
      <w:r w:rsidRPr="004C3AF1">
        <w:rPr>
          <w:rFonts w:ascii="Arial" w:eastAsia="Times New Roman" w:hAnsi="Arial" w:cs="Arial"/>
          <w:color w:val="auto"/>
          <w:szCs w:val="17"/>
          <w:bdr w:val="none" w:sz="0" w:space="0" w:color="auto" w:frame="1"/>
        </w:rPr>
        <w:t> </w:t>
      </w:r>
    </w:p>
    <w:p w14:paraId="5EC1809D" w14:textId="0E5743EC" w:rsidR="001A4040" w:rsidRPr="004C3AF1" w:rsidRDefault="001F42FF" w:rsidP="001A4040">
      <w:pPr>
        <w:spacing w:line="195" w:lineRule="atLeast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</w:pPr>
      <w:r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  <w:t xml:space="preserve">SOFT </w:t>
      </w:r>
      <w:r w:rsidR="001A4040" w:rsidRPr="004C3AF1"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  <w:t>SKILLS</w:t>
      </w:r>
      <w:r w:rsidR="001A4040" w:rsidRPr="004C3AF1"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bdr w:val="none" w:sz="0" w:space="0" w:color="auto" w:frame="1"/>
        </w:rPr>
        <w:t> </w:t>
      </w:r>
    </w:p>
    <w:p w14:paraId="2189940B" w14:textId="77777777" w:rsidR="00E178AB" w:rsidRDefault="00E178AB" w:rsidP="001A4040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Cs w:val="17"/>
        </w:rPr>
        <w:sectPr w:rsidR="00E178AB" w:rsidSect="005A1B10">
          <w:footerReference w:type="default" r:id="rId11"/>
          <w:headerReference w:type="first" r:id="rId12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62A77570" w14:textId="57E5AF79" w:rsidR="00E178AB" w:rsidRPr="00E178AB" w:rsidRDefault="00E178AB" w:rsidP="001A4040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Computer Basics</w:t>
      </w:r>
    </w:p>
    <w:p w14:paraId="4D513390" w14:textId="77777777" w:rsidR="00E178AB" w:rsidRPr="00E178AB" w:rsidRDefault="00E178AB" w:rsidP="001A4040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Client-focused</w:t>
      </w:r>
    </w:p>
    <w:p w14:paraId="3F33E80A" w14:textId="77777777" w:rsidR="00E178AB" w:rsidRPr="00E178AB" w:rsidRDefault="00E178AB" w:rsidP="001A4040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File/records maintenance</w:t>
      </w:r>
    </w:p>
    <w:p w14:paraId="4559A179" w14:textId="77777777" w:rsidR="00E178AB" w:rsidRPr="00E178AB" w:rsidRDefault="00E178AB" w:rsidP="004C3AF1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Positive learning process</w:t>
      </w:r>
    </w:p>
    <w:p w14:paraId="1A9470A2" w14:textId="77777777" w:rsidR="00E178AB" w:rsidRPr="00E178AB" w:rsidRDefault="00E178AB" w:rsidP="004C3AF1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Results-oriented</w:t>
      </w:r>
    </w:p>
    <w:p w14:paraId="4BB1A9E1" w14:textId="77777777" w:rsidR="00E178AB" w:rsidRPr="00E178AB" w:rsidRDefault="00E178AB" w:rsidP="001A4040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Quick learner</w:t>
      </w:r>
    </w:p>
    <w:p w14:paraId="79CEEAF6" w14:textId="77777777" w:rsidR="00E178AB" w:rsidRPr="00E178AB" w:rsidRDefault="00E178AB" w:rsidP="001A4040">
      <w:pPr>
        <w:numPr>
          <w:ilvl w:val="0"/>
          <w:numId w:val="14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Bilingual in [</w:t>
      </w:r>
      <w:proofErr w:type="gramStart"/>
      <w:r w:rsidRPr="00E178AB">
        <w:rPr>
          <w:rFonts w:ascii="Arial" w:eastAsia="Times New Roman" w:hAnsi="Arial" w:cs="Arial"/>
          <w:color w:val="auto"/>
          <w:sz w:val="22"/>
        </w:rPr>
        <w:t>Spanish-English</w:t>
      </w:r>
      <w:proofErr w:type="gramEnd"/>
      <w:r w:rsidRPr="00E178AB">
        <w:rPr>
          <w:rFonts w:ascii="Arial" w:eastAsia="Times New Roman" w:hAnsi="Arial" w:cs="Arial"/>
          <w:color w:val="auto"/>
          <w:sz w:val="22"/>
        </w:rPr>
        <w:t>]</w:t>
      </w:r>
    </w:p>
    <w:p w14:paraId="1218D17C" w14:textId="77777777" w:rsidR="00E178AB" w:rsidRPr="00E178AB" w:rsidRDefault="00E178AB" w:rsidP="001A4040">
      <w:pPr>
        <w:numPr>
          <w:ilvl w:val="0"/>
          <w:numId w:val="15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Novice Level Proficiency in French</w:t>
      </w:r>
    </w:p>
    <w:p w14:paraId="5D294E19" w14:textId="77777777" w:rsidR="00E178AB" w:rsidRPr="00E178AB" w:rsidRDefault="00E178AB" w:rsidP="001A4040">
      <w:pPr>
        <w:numPr>
          <w:ilvl w:val="0"/>
          <w:numId w:val="15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Avid at Word Processor, PowerPoint. </w:t>
      </w:r>
    </w:p>
    <w:p w14:paraId="14A5FCF0" w14:textId="77777777" w:rsidR="00E178AB" w:rsidRPr="00E178AB" w:rsidRDefault="00E178AB" w:rsidP="00E178AB">
      <w:pPr>
        <w:numPr>
          <w:ilvl w:val="0"/>
          <w:numId w:val="15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Friendly Personality and Agreeableness </w:t>
      </w:r>
    </w:p>
    <w:p w14:paraId="3EE52D39" w14:textId="77777777" w:rsidR="00E178AB" w:rsidRPr="00E178AB" w:rsidRDefault="00E178AB" w:rsidP="00E178AB">
      <w:pPr>
        <w:numPr>
          <w:ilvl w:val="0"/>
          <w:numId w:val="15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Good Researcher Skills</w:t>
      </w:r>
    </w:p>
    <w:p w14:paraId="7904B9B9" w14:textId="77777777" w:rsidR="00E178AB" w:rsidRPr="00E178AB" w:rsidRDefault="00E178AB" w:rsidP="001A4040">
      <w:pPr>
        <w:numPr>
          <w:ilvl w:val="0"/>
          <w:numId w:val="15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</w:pPr>
      <w:r w:rsidRPr="00E178AB">
        <w:rPr>
          <w:rFonts w:ascii="Arial" w:eastAsia="Times New Roman" w:hAnsi="Arial" w:cs="Arial"/>
          <w:color w:val="auto"/>
          <w:sz w:val="22"/>
        </w:rPr>
        <w:t>Fast Essay Writer</w:t>
      </w:r>
    </w:p>
    <w:p w14:paraId="66B73B64" w14:textId="1F227DCB" w:rsidR="00E178AB" w:rsidRPr="001F42FF" w:rsidRDefault="00E178AB" w:rsidP="001A4040">
      <w:pPr>
        <w:numPr>
          <w:ilvl w:val="0"/>
          <w:numId w:val="15"/>
        </w:numPr>
        <w:spacing w:line="225" w:lineRule="atLeast"/>
        <w:ind w:left="345"/>
        <w:textAlignment w:val="baseline"/>
        <w:rPr>
          <w:rFonts w:ascii="Arial" w:eastAsia="Times New Roman" w:hAnsi="Arial" w:cs="Arial"/>
          <w:color w:val="auto"/>
          <w:sz w:val="22"/>
        </w:rPr>
        <w:sectPr w:rsidR="00E178AB" w:rsidRPr="001F42FF" w:rsidSect="00E42DD5">
          <w:type w:val="continuous"/>
          <w:pgSz w:w="12240" w:h="15840" w:code="1"/>
          <w:pgMar w:top="792" w:right="1440" w:bottom="1080" w:left="1440" w:header="576" w:footer="720" w:gutter="0"/>
          <w:cols w:num="2" w:space="720"/>
          <w:titlePg/>
          <w:docGrid w:linePitch="360"/>
        </w:sectPr>
      </w:pPr>
      <w:r w:rsidRPr="00E178AB">
        <w:rPr>
          <w:rFonts w:ascii="Arial" w:eastAsia="Times New Roman" w:hAnsi="Arial" w:cs="Arial"/>
          <w:color w:val="auto"/>
          <w:sz w:val="22"/>
        </w:rPr>
        <w:t xml:space="preserve">Fluent Grammar in both English and Spanish </w:t>
      </w:r>
    </w:p>
    <w:p w14:paraId="6947D796" w14:textId="3E2A6B9E" w:rsidR="001A4040" w:rsidRPr="00E178AB" w:rsidRDefault="001F42FF" w:rsidP="001A4040">
      <w:pPr>
        <w:textAlignment w:val="baseline"/>
        <w:rPr>
          <w:rFonts w:ascii="Arial" w:eastAsia="Times New Roman" w:hAnsi="Arial" w:cs="Arial"/>
          <w:color w:val="auto"/>
          <w:sz w:val="22"/>
        </w:rPr>
      </w:pPr>
      <w:r>
        <w:rPr>
          <w:rFonts w:ascii="Arial" w:eastAsia="Times New Roman" w:hAnsi="Arial" w:cs="Arial"/>
          <w:color w:val="auto"/>
          <w:szCs w:val="17"/>
          <w:bdr w:val="none" w:sz="0" w:space="0" w:color="auto" w:frame="1"/>
        </w:rPr>
        <w:t>______________________________________________________________________</w:t>
      </w:r>
    </w:p>
    <w:p w14:paraId="5A1AFC60" w14:textId="3700651C" w:rsidR="00E178AB" w:rsidRPr="00946C75" w:rsidRDefault="001A4040" w:rsidP="00E178AB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  <w:bdr w:val="none" w:sz="0" w:space="0" w:color="auto" w:frame="1"/>
        </w:rPr>
      </w:pPr>
      <w:r w:rsidRPr="004C3AF1">
        <w:rPr>
          <w:rFonts w:ascii="Arial" w:eastAsia="Times New Roman" w:hAnsi="Arial" w:cs="Arial"/>
          <w:color w:val="auto"/>
          <w:szCs w:val="17"/>
          <w:bdr w:val="none" w:sz="0" w:space="0" w:color="auto" w:frame="1"/>
        </w:rPr>
        <w:t> </w:t>
      </w:r>
      <w:r w:rsidR="00E178AB"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</w:rPr>
        <w:t>Languages</w:t>
      </w:r>
    </w:p>
    <w:p w14:paraId="18302787" w14:textId="77777777" w:rsidR="00E178AB" w:rsidRDefault="00E178AB" w:rsidP="00E178AB">
      <w:pPr>
        <w:spacing w:line="195" w:lineRule="atLeast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  <w:sectPr w:rsidR="00E178AB" w:rsidSect="00E178AB"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5850E3FD" w14:textId="16716B5A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HTML</w:t>
      </w:r>
    </w:p>
    <w:p w14:paraId="0C1E4D98" w14:textId="693A7C61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CSS</w:t>
      </w:r>
    </w:p>
    <w:p w14:paraId="03C27809" w14:textId="4FECFAFB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Javascript</w:t>
      </w:r>
    </w:p>
    <w:p w14:paraId="51655349" w14:textId="000A21D9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React JS</w:t>
      </w:r>
    </w:p>
    <w:p w14:paraId="7A3004F2" w14:textId="77777777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REDUX</w:t>
      </w:r>
    </w:p>
    <w:p w14:paraId="28C7499C" w14:textId="005FBC12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AXios</w:t>
      </w:r>
    </w:p>
    <w:p w14:paraId="01887552" w14:textId="73BE9C35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Node JS</w:t>
      </w:r>
    </w:p>
    <w:p w14:paraId="00EED999" w14:textId="092FF0E3" w:rsidR="00E178AB" w:rsidRPr="001F42FF" w:rsidRDefault="00E178AB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</w:rPr>
        <w:t>EXPRESs js</w:t>
      </w:r>
    </w:p>
    <w:p w14:paraId="7BFC60E2" w14:textId="77777777" w:rsidR="00E178AB" w:rsidRDefault="00E178AB" w:rsidP="00E178AB">
      <w:pPr>
        <w:pBdr>
          <w:bottom w:val="single" w:sz="12" w:space="1" w:color="auto"/>
        </w:pBdr>
        <w:spacing w:line="195" w:lineRule="atLeast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  <w:sectPr w:rsidR="00E178AB" w:rsidSect="00E42DD5">
          <w:type w:val="continuous"/>
          <w:pgSz w:w="12240" w:h="15840" w:code="1"/>
          <w:pgMar w:top="864" w:right="1440" w:bottom="864" w:left="1440" w:header="576" w:footer="720" w:gutter="0"/>
          <w:cols w:num="4" w:space="0"/>
          <w:titlePg/>
          <w:docGrid w:linePitch="360"/>
        </w:sectPr>
      </w:pPr>
    </w:p>
    <w:p w14:paraId="17B34B48" w14:textId="244F5EC0" w:rsidR="001F42FF" w:rsidRPr="001F42FF" w:rsidRDefault="001F42FF" w:rsidP="001F42FF">
      <w:pPr>
        <w:spacing w:line="195" w:lineRule="atLeast"/>
        <w:textAlignment w:val="baseline"/>
        <w:rPr>
          <w:rFonts w:ascii="Arial" w:eastAsia="Times New Roman" w:hAnsi="Arial" w:cs="Arial"/>
          <w:color w:val="auto"/>
          <w:szCs w:val="17"/>
          <w:bdr w:val="none" w:sz="0" w:space="0" w:color="auto" w:frame="1"/>
        </w:rPr>
      </w:pPr>
      <w:r>
        <w:rPr>
          <w:rFonts w:ascii="Arial" w:eastAsia="Times New Roman" w:hAnsi="Arial" w:cs="Arial"/>
          <w:color w:val="auto"/>
          <w:szCs w:val="17"/>
          <w:bdr w:val="none" w:sz="0" w:space="0" w:color="auto" w:frame="1"/>
        </w:rPr>
        <w:t>______________________________________________________________________</w:t>
      </w:r>
    </w:p>
    <w:p w14:paraId="5590E5AA" w14:textId="15042660" w:rsidR="001F42FF" w:rsidRPr="001F42FF" w:rsidRDefault="001F42FF" w:rsidP="001F42FF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  <w:bdr w:val="none" w:sz="0" w:space="0" w:color="auto" w:frame="1"/>
        </w:rPr>
      </w:pPr>
      <w:r w:rsidRPr="001F42FF">
        <w:rPr>
          <w:rFonts w:ascii="Arial" w:eastAsia="Times New Roman" w:hAnsi="Arial" w:cs="Arial"/>
          <w:b/>
          <w:bCs/>
          <w:color w:val="auto"/>
          <w:szCs w:val="17"/>
          <w:bdr w:val="none" w:sz="0" w:space="0" w:color="auto" w:frame="1"/>
        </w:rPr>
        <w:t>SOFTWARE</w:t>
      </w:r>
      <w:r>
        <w:rPr>
          <w:rFonts w:ascii="Arial" w:eastAsia="Times New Roman" w:hAnsi="Arial" w:cs="Arial"/>
          <w:b/>
          <w:bCs/>
          <w:color w:val="auto"/>
          <w:szCs w:val="17"/>
          <w:bdr w:val="none" w:sz="0" w:space="0" w:color="auto" w:frame="1"/>
        </w:rPr>
        <w:t>/TECHNOLOGIES</w:t>
      </w:r>
    </w:p>
    <w:p w14:paraId="32C79156" w14:textId="77777777" w:rsidR="001F42FF" w:rsidRDefault="001F42FF" w:rsidP="001F42FF">
      <w:pPr>
        <w:spacing w:line="195" w:lineRule="atLeast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</w:rPr>
        <w:sectPr w:rsidR="001F42FF" w:rsidSect="00E178AB"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p w14:paraId="2D1F5D45" w14:textId="124D1C20" w:rsidR="001F42FF" w:rsidRPr="001F42FF" w:rsidRDefault="001F42FF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>
        <w:rPr>
          <w:rFonts w:ascii="Arial" w:eastAsia="Times New Roman" w:hAnsi="Arial" w:cs="Arial"/>
          <w:color w:val="auto"/>
          <w:spacing w:val="8"/>
          <w:szCs w:val="17"/>
        </w:rPr>
        <w:t>Visual Studio Code</w:t>
      </w:r>
    </w:p>
    <w:p w14:paraId="2749EF6B" w14:textId="53093D3C" w:rsidR="001F42FF" w:rsidRPr="001F42FF" w:rsidRDefault="001F42FF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>
        <w:rPr>
          <w:rFonts w:ascii="Arial" w:eastAsia="Times New Roman" w:hAnsi="Arial" w:cs="Arial"/>
          <w:color w:val="auto"/>
          <w:spacing w:val="8"/>
          <w:szCs w:val="17"/>
        </w:rPr>
        <w:t>Postman</w:t>
      </w:r>
    </w:p>
    <w:p w14:paraId="5A729D0F" w14:textId="385C3279" w:rsidR="001F42FF" w:rsidRPr="001F42FF" w:rsidRDefault="001F42FF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>
        <w:rPr>
          <w:rFonts w:ascii="Arial" w:eastAsia="Times New Roman" w:hAnsi="Arial" w:cs="Arial"/>
          <w:color w:val="auto"/>
          <w:spacing w:val="8"/>
          <w:szCs w:val="17"/>
        </w:rPr>
        <w:t>Slack</w:t>
      </w:r>
    </w:p>
    <w:p w14:paraId="7A002356" w14:textId="2C1EAA40" w:rsidR="001F42FF" w:rsidRPr="001F42FF" w:rsidRDefault="001F42FF" w:rsidP="001F42FF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ind w:hanging="450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proofErr w:type="spellStart"/>
      <w:r>
        <w:rPr>
          <w:rFonts w:ascii="Arial" w:eastAsia="Times New Roman" w:hAnsi="Arial" w:cs="Arial"/>
          <w:color w:val="auto"/>
          <w:spacing w:val="8"/>
          <w:szCs w:val="17"/>
        </w:rPr>
        <w:t>Github</w:t>
      </w:r>
      <w:proofErr w:type="spellEnd"/>
    </w:p>
    <w:p w14:paraId="042682E4" w14:textId="27286781" w:rsidR="001A4040" w:rsidRPr="001F42FF" w:rsidRDefault="001F42FF" w:rsidP="001A4040">
      <w:pPr>
        <w:pStyle w:val="Prrafodelista"/>
        <w:numPr>
          <w:ilvl w:val="0"/>
          <w:numId w:val="16"/>
        </w:numPr>
        <w:tabs>
          <w:tab w:val="left" w:pos="540"/>
        </w:tabs>
        <w:spacing w:line="195" w:lineRule="atLeast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</w:rPr>
      </w:pPr>
      <w:r>
        <w:rPr>
          <w:rFonts w:ascii="Arial" w:eastAsia="Times New Roman" w:hAnsi="Arial" w:cs="Arial"/>
          <w:color w:val="auto"/>
          <w:spacing w:val="8"/>
          <w:szCs w:val="17"/>
        </w:rPr>
        <w:t>Zoom</w:t>
      </w:r>
    </w:p>
    <w:p w14:paraId="258AC16E" w14:textId="77777777" w:rsidR="001F42FF" w:rsidRDefault="001F42FF" w:rsidP="00946C75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</w:rPr>
        <w:sectPr w:rsidR="001F42FF" w:rsidSect="001F42FF">
          <w:type w:val="continuous"/>
          <w:pgSz w:w="12240" w:h="15840" w:code="1"/>
          <w:pgMar w:top="950" w:right="1440" w:bottom="1080" w:left="1440" w:header="576" w:footer="720" w:gutter="0"/>
          <w:cols w:num="3" w:space="720"/>
          <w:titlePg/>
          <w:docGrid w:linePitch="360"/>
        </w:sectPr>
      </w:pPr>
    </w:p>
    <w:p w14:paraId="6886B6C9" w14:textId="2022C297" w:rsidR="001F42FF" w:rsidRPr="001F42FF" w:rsidRDefault="001F42FF" w:rsidP="00946C75">
      <w:pPr>
        <w:spacing w:line="195" w:lineRule="atLeast"/>
        <w:jc w:val="center"/>
        <w:textAlignment w:val="baseline"/>
        <w:rPr>
          <w:rFonts w:ascii="Arial" w:eastAsia="Times New Roman" w:hAnsi="Arial" w:cs="Arial"/>
          <w:caps/>
          <w:color w:val="auto"/>
          <w:spacing w:val="8"/>
          <w:szCs w:val="17"/>
          <w:u w:val="single"/>
        </w:rPr>
      </w:pPr>
      <w:r w:rsidRPr="001F42FF">
        <w:rPr>
          <w:rFonts w:ascii="Arial" w:eastAsia="Times New Roman" w:hAnsi="Arial" w:cs="Arial"/>
          <w:caps/>
          <w:color w:val="auto"/>
          <w:spacing w:val="8"/>
          <w:szCs w:val="17"/>
          <w:u w:val="single"/>
        </w:rPr>
        <w:t>_______________________________</w:t>
      </w:r>
      <w:r>
        <w:rPr>
          <w:rFonts w:ascii="Arial" w:eastAsia="Times New Roman" w:hAnsi="Arial" w:cs="Arial"/>
          <w:caps/>
          <w:color w:val="auto"/>
          <w:spacing w:val="8"/>
          <w:szCs w:val="17"/>
          <w:u w:val="single"/>
        </w:rPr>
        <w:t>_</w:t>
      </w:r>
      <w:r w:rsidRPr="001F42FF">
        <w:rPr>
          <w:rFonts w:ascii="Arial" w:eastAsia="Times New Roman" w:hAnsi="Arial" w:cs="Arial"/>
          <w:caps/>
          <w:color w:val="auto"/>
          <w:spacing w:val="8"/>
          <w:szCs w:val="17"/>
          <w:u w:val="single"/>
        </w:rPr>
        <w:t>__________________________________</w:t>
      </w:r>
    </w:p>
    <w:p w14:paraId="2EBD974E" w14:textId="77777777" w:rsidR="001F42FF" w:rsidRDefault="001F42FF" w:rsidP="00946C75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</w:rPr>
      </w:pPr>
    </w:p>
    <w:p w14:paraId="7C25CF1F" w14:textId="7D9EE210" w:rsidR="00946C75" w:rsidRPr="00E42DD5" w:rsidRDefault="001A4040" w:rsidP="00E42DD5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  <w:bdr w:val="none" w:sz="0" w:space="0" w:color="auto" w:frame="1"/>
        </w:rPr>
      </w:pPr>
      <w:r w:rsidRPr="00946C75"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</w:rPr>
        <w:t>WORK EXPERIENCE</w:t>
      </w:r>
    </w:p>
    <w:p w14:paraId="4E01B4DB" w14:textId="7C1EFFCF" w:rsidR="00946C75" w:rsidRPr="00E178AB" w:rsidRDefault="00946C75" w:rsidP="00946C75">
      <w:pPr>
        <w:textAlignment w:val="baseline"/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</w:pPr>
      <w:r w:rsidRPr="00E178AB"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  <w:t>Bryan University – AZ                                                                December 2019 - Present</w:t>
      </w:r>
    </w:p>
    <w:p w14:paraId="328423C7" w14:textId="2CB04C45" w:rsidR="00946C75" w:rsidRPr="00E178AB" w:rsidRDefault="00946C75" w:rsidP="00946C75">
      <w:pPr>
        <w:textAlignment w:val="baseline"/>
        <w:rPr>
          <w:rFonts w:ascii="Arial" w:eastAsia="Times New Roman" w:hAnsi="Arial" w:cs="Arial"/>
          <w:b/>
          <w:color w:val="auto"/>
          <w:sz w:val="22"/>
          <w:szCs w:val="16"/>
        </w:rPr>
      </w:pPr>
      <w:r w:rsidRPr="00E178AB">
        <w:rPr>
          <w:rFonts w:ascii="Arial" w:eastAsia="Times New Roman" w:hAnsi="Arial" w:cs="Arial"/>
          <w:b/>
          <w:color w:val="auto"/>
          <w:sz w:val="22"/>
          <w:szCs w:val="16"/>
        </w:rPr>
        <w:t>Academic Consultant for the Advanced Full Stack Web Development Program</w:t>
      </w:r>
    </w:p>
    <w:p w14:paraId="0DC49530" w14:textId="26A33B1D" w:rsidR="001A4040" w:rsidRPr="004C3AF1" w:rsidRDefault="001F42FF" w:rsidP="001A4040">
      <w:pPr>
        <w:textAlignment w:val="baseline"/>
        <w:rPr>
          <w:rFonts w:ascii="Arial" w:eastAsia="Times New Roman" w:hAnsi="Arial" w:cs="Arial"/>
          <w:color w:val="auto"/>
          <w:szCs w:val="17"/>
        </w:rPr>
      </w:pPr>
      <w:r>
        <w:rPr>
          <w:rFonts w:ascii="Arial" w:eastAsia="Times New Roman" w:hAnsi="Arial" w:cs="Arial"/>
          <w:color w:val="auto"/>
          <w:szCs w:val="17"/>
          <w:bdr w:val="none" w:sz="0" w:space="0" w:color="auto" w:frame="1"/>
        </w:rPr>
        <w:t>______________________________________________________________________</w:t>
      </w:r>
    </w:p>
    <w:p w14:paraId="4EC81611" w14:textId="77777777" w:rsidR="00E42DD5" w:rsidRDefault="00E42DD5" w:rsidP="004C3AF1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</w:rPr>
      </w:pPr>
    </w:p>
    <w:p w14:paraId="0B25A43F" w14:textId="63C6A151" w:rsidR="004C3AF1" w:rsidRDefault="001A4040" w:rsidP="00E42DD5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  <w:bdr w:val="none" w:sz="0" w:space="0" w:color="auto" w:frame="1"/>
        </w:rPr>
      </w:pPr>
      <w:r w:rsidRPr="004C3AF1"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</w:rPr>
        <w:t>EDUCATION AND TRAINING</w:t>
      </w:r>
    </w:p>
    <w:p w14:paraId="56278FD8" w14:textId="77777777" w:rsidR="00E42DD5" w:rsidRPr="00E42DD5" w:rsidRDefault="00E42DD5" w:rsidP="00E42DD5">
      <w:pPr>
        <w:spacing w:line="195" w:lineRule="atLeast"/>
        <w:jc w:val="center"/>
        <w:textAlignment w:val="baseline"/>
        <w:rPr>
          <w:rFonts w:ascii="Arial" w:eastAsia="Times New Roman" w:hAnsi="Arial" w:cs="Arial"/>
          <w:b/>
          <w:bCs/>
          <w:caps/>
          <w:color w:val="auto"/>
          <w:spacing w:val="8"/>
          <w:szCs w:val="17"/>
          <w:u w:val="single"/>
          <w:bdr w:val="none" w:sz="0" w:space="0" w:color="auto" w:frame="1"/>
        </w:rPr>
      </w:pPr>
    </w:p>
    <w:p w14:paraId="6E2E200E" w14:textId="0F12A576" w:rsidR="001A4040" w:rsidRPr="00E178AB" w:rsidRDefault="001A4040" w:rsidP="001A4040">
      <w:pPr>
        <w:textAlignment w:val="baseline"/>
        <w:rPr>
          <w:rFonts w:ascii="Arial" w:eastAsia="Times New Roman" w:hAnsi="Arial" w:cs="Arial"/>
          <w:i/>
          <w:iCs/>
          <w:color w:val="auto"/>
          <w:sz w:val="22"/>
          <w:szCs w:val="16"/>
          <w:bdr w:val="none" w:sz="0" w:space="0" w:color="auto" w:frame="1"/>
        </w:rPr>
      </w:pPr>
      <w:r w:rsidRPr="00E178AB"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  <w:t xml:space="preserve">Florida Virtual School Flex 9-12 - Orlando, FL                                               </w:t>
      </w:r>
      <w:r w:rsidR="00A34763" w:rsidRPr="00E178AB"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  <w:t xml:space="preserve"> </w:t>
      </w:r>
      <w:r w:rsidR="004C3AF1" w:rsidRPr="00E178AB"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  <w:t>2017-</w:t>
      </w:r>
      <w:r w:rsidRPr="00E178AB"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  <w:t>2019</w:t>
      </w:r>
    </w:p>
    <w:p w14:paraId="7FBBA946" w14:textId="3FA31374" w:rsidR="001A4040" w:rsidRPr="00E178AB" w:rsidRDefault="001A4040" w:rsidP="001A4040">
      <w:pPr>
        <w:textAlignment w:val="baseline"/>
        <w:rPr>
          <w:rFonts w:ascii="Arial" w:eastAsia="Times New Roman" w:hAnsi="Arial" w:cs="Arial"/>
          <w:color w:val="auto"/>
          <w:sz w:val="22"/>
          <w:szCs w:val="16"/>
        </w:rPr>
      </w:pPr>
      <w:r w:rsidRPr="00E178AB">
        <w:rPr>
          <w:rFonts w:ascii="Arial" w:eastAsia="Times New Roman" w:hAnsi="Arial" w:cs="Arial"/>
          <w:b/>
          <w:bCs/>
          <w:color w:val="auto"/>
          <w:sz w:val="22"/>
          <w:szCs w:val="16"/>
          <w:bdr w:val="none" w:sz="0" w:space="0" w:color="auto" w:frame="1"/>
        </w:rPr>
        <w:t>High School Diploma</w:t>
      </w:r>
    </w:p>
    <w:p w14:paraId="5D59DFDC" w14:textId="3E778C96" w:rsidR="001A4040" w:rsidRPr="00E178AB" w:rsidRDefault="001A4040" w:rsidP="001A4040">
      <w:pPr>
        <w:textAlignment w:val="baseline"/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</w:pPr>
    </w:p>
    <w:p w14:paraId="0B592159" w14:textId="2C9B95F9" w:rsidR="004C3AF1" w:rsidRPr="00E178AB" w:rsidRDefault="004C3AF1" w:rsidP="001A4040">
      <w:pPr>
        <w:textAlignment w:val="baseline"/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</w:pPr>
      <w:r w:rsidRPr="00E178AB">
        <w:rPr>
          <w:rFonts w:ascii="Arial" w:eastAsia="Times New Roman" w:hAnsi="Arial" w:cs="Arial"/>
          <w:color w:val="auto"/>
          <w:sz w:val="22"/>
          <w:szCs w:val="16"/>
          <w:bdr w:val="none" w:sz="0" w:space="0" w:color="auto" w:frame="1"/>
        </w:rPr>
        <w:t>Bryan University – AZ                                                                    August 2019 - Present</w:t>
      </w:r>
    </w:p>
    <w:p w14:paraId="15E2C98D" w14:textId="7B5EA747" w:rsidR="004C3AF1" w:rsidRPr="001F42FF" w:rsidRDefault="004C3AF1" w:rsidP="00B37AD4">
      <w:pPr>
        <w:textAlignment w:val="baseline"/>
        <w:rPr>
          <w:rFonts w:ascii="Arial" w:eastAsia="Times New Roman" w:hAnsi="Arial" w:cs="Arial"/>
          <w:b/>
          <w:color w:val="auto"/>
          <w:sz w:val="22"/>
          <w:szCs w:val="16"/>
        </w:rPr>
      </w:pPr>
      <w:r w:rsidRPr="00E178AB">
        <w:rPr>
          <w:rFonts w:ascii="Arial" w:eastAsia="Times New Roman" w:hAnsi="Arial" w:cs="Arial"/>
          <w:b/>
          <w:color w:val="auto"/>
          <w:sz w:val="22"/>
          <w:szCs w:val="16"/>
        </w:rPr>
        <w:t>Academic Associate Degree in Advanced Full Stack Web Development</w:t>
      </w:r>
    </w:p>
    <w:sectPr w:rsidR="004C3AF1" w:rsidRPr="001F42FF" w:rsidSect="00E178AB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84512" w14:textId="77777777" w:rsidR="005A1C13" w:rsidRDefault="005A1C13" w:rsidP="0068194B">
      <w:r>
        <w:separator/>
      </w:r>
    </w:p>
    <w:p w14:paraId="5DBE9D01" w14:textId="77777777" w:rsidR="005A1C13" w:rsidRDefault="005A1C13"/>
    <w:p w14:paraId="749A048E" w14:textId="77777777" w:rsidR="005A1C13" w:rsidRDefault="005A1C13"/>
  </w:endnote>
  <w:endnote w:type="continuationSeparator" w:id="0">
    <w:p w14:paraId="484F857B" w14:textId="77777777" w:rsidR="005A1C13" w:rsidRDefault="005A1C13" w:rsidP="0068194B">
      <w:r>
        <w:continuationSeparator/>
      </w:r>
    </w:p>
    <w:p w14:paraId="2DC09D0C" w14:textId="77777777" w:rsidR="005A1C13" w:rsidRDefault="005A1C13"/>
    <w:p w14:paraId="51559546" w14:textId="77777777" w:rsidR="005A1C13" w:rsidRDefault="005A1C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0E1B5" w14:textId="77777777" w:rsidR="002B2958" w:rsidRDefault="002B2958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19C9" w14:textId="77777777" w:rsidR="005A1C13" w:rsidRDefault="005A1C13" w:rsidP="0068194B">
      <w:r>
        <w:separator/>
      </w:r>
    </w:p>
    <w:p w14:paraId="40FF1414" w14:textId="77777777" w:rsidR="005A1C13" w:rsidRDefault="005A1C13"/>
    <w:p w14:paraId="14B217DD" w14:textId="77777777" w:rsidR="005A1C13" w:rsidRDefault="005A1C13"/>
  </w:footnote>
  <w:footnote w:type="continuationSeparator" w:id="0">
    <w:p w14:paraId="2C0E61BA" w14:textId="77777777" w:rsidR="005A1C13" w:rsidRDefault="005A1C13" w:rsidP="0068194B">
      <w:r>
        <w:continuationSeparator/>
      </w:r>
    </w:p>
    <w:p w14:paraId="3EC7F6EF" w14:textId="77777777" w:rsidR="005A1C13" w:rsidRDefault="005A1C13"/>
    <w:p w14:paraId="18590AEA" w14:textId="77777777" w:rsidR="005A1C13" w:rsidRDefault="005A1C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1C456" w14:textId="77777777" w:rsidR="00236D54" w:rsidRPr="004E01EB" w:rsidRDefault="00F476C4" w:rsidP="005A1B10">
    <w:pPr>
      <w:pStyle w:val="Encabezado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2AEA49" wp14:editId="466ADB5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A1C994E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9177108"/>
    <w:multiLevelType w:val="multilevel"/>
    <w:tmpl w:val="2C98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2718D2"/>
    <w:multiLevelType w:val="multilevel"/>
    <w:tmpl w:val="C1E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C040A6C"/>
    <w:multiLevelType w:val="hybridMultilevel"/>
    <w:tmpl w:val="DF72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3sLSwNDQ1tDQ2MDNW0lEKTi0uzszPAykwrAUAXk9WOiwAAAA="/>
  </w:docVars>
  <w:rsids>
    <w:rsidRoot w:val="001A4040"/>
    <w:rsid w:val="000001EF"/>
    <w:rsid w:val="00007322"/>
    <w:rsid w:val="00007728"/>
    <w:rsid w:val="00024584"/>
    <w:rsid w:val="00024730"/>
    <w:rsid w:val="00055E95"/>
    <w:rsid w:val="0007021F"/>
    <w:rsid w:val="000900DE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4040"/>
    <w:rsid w:val="001C0E68"/>
    <w:rsid w:val="001C4B6F"/>
    <w:rsid w:val="001D0BF1"/>
    <w:rsid w:val="001E3120"/>
    <w:rsid w:val="001E7E0C"/>
    <w:rsid w:val="001F0BB0"/>
    <w:rsid w:val="001F42FF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95C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60DC"/>
    <w:rsid w:val="003544E1"/>
    <w:rsid w:val="00366398"/>
    <w:rsid w:val="003A0632"/>
    <w:rsid w:val="003A1E0A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6370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C3AF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1C13"/>
    <w:rsid w:val="005A6850"/>
    <w:rsid w:val="005B1B1B"/>
    <w:rsid w:val="005B20A6"/>
    <w:rsid w:val="005C5932"/>
    <w:rsid w:val="005D3CA7"/>
    <w:rsid w:val="005D4CC1"/>
    <w:rsid w:val="005E0986"/>
    <w:rsid w:val="005F4B91"/>
    <w:rsid w:val="005F55D2"/>
    <w:rsid w:val="00611151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3E4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6C75"/>
    <w:rsid w:val="009510E7"/>
    <w:rsid w:val="00952C89"/>
    <w:rsid w:val="009571D8"/>
    <w:rsid w:val="009650EA"/>
    <w:rsid w:val="0097790C"/>
    <w:rsid w:val="0098506E"/>
    <w:rsid w:val="009A04E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763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AD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9274A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A5D0A"/>
    <w:rsid w:val="00DB6915"/>
    <w:rsid w:val="00DB7E1E"/>
    <w:rsid w:val="00DC1B78"/>
    <w:rsid w:val="00DC2A2F"/>
    <w:rsid w:val="00DC600B"/>
    <w:rsid w:val="00DE09B7"/>
    <w:rsid w:val="00DE0FAA"/>
    <w:rsid w:val="00DE136D"/>
    <w:rsid w:val="00DE6534"/>
    <w:rsid w:val="00DF4D6C"/>
    <w:rsid w:val="00E01923"/>
    <w:rsid w:val="00E14498"/>
    <w:rsid w:val="00E178AB"/>
    <w:rsid w:val="00E2397A"/>
    <w:rsid w:val="00E254DB"/>
    <w:rsid w:val="00E300FC"/>
    <w:rsid w:val="00E362DB"/>
    <w:rsid w:val="00E42DD5"/>
    <w:rsid w:val="00E5632B"/>
    <w:rsid w:val="00E64648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93B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454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5A7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Ttulo1">
    <w:name w:val="heading 1"/>
    <w:basedOn w:val="Normal"/>
    <w:link w:val="Ttulo1C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7803"/>
  </w:style>
  <w:style w:type="character" w:customStyle="1" w:styleId="EncabezadoCar">
    <w:name w:val="Encabezado Car"/>
    <w:basedOn w:val="Fuentedeprrafopredeter"/>
    <w:link w:val="Encabezado"/>
    <w:uiPriority w:val="99"/>
    <w:rsid w:val="00757803"/>
  </w:style>
  <w:style w:type="paragraph" w:styleId="Piedepgina">
    <w:name w:val="footer"/>
    <w:basedOn w:val="Normal"/>
    <w:link w:val="PiedepginaCar"/>
    <w:uiPriority w:val="99"/>
    <w:unhideWhenUsed/>
    <w:rsid w:val="009F220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20C"/>
  </w:style>
  <w:style w:type="character" w:styleId="Textodelmarcadordeposicin">
    <w:name w:val="Placeholder Text"/>
    <w:basedOn w:val="Fuentedeprrafopredeter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laconcuadrcula">
    <w:name w:val="Table Grid"/>
    <w:basedOn w:val="Tablanormal"/>
    <w:uiPriority w:val="39"/>
    <w:rsid w:val="00F9350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aconnmeros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316DF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16DFF"/>
    <w:rPr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DFF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16DFF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316DFF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16DFF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6DF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6DF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DF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DFF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16DFF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16DFF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16DF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6DFF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6DF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DF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316DFF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2647D3"/>
  </w:style>
  <w:style w:type="paragraph" w:styleId="Textodebloque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7D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7D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647D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647D3"/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647D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647D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647D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647D3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647D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647D3"/>
  </w:style>
  <w:style w:type="paragraph" w:styleId="Cierre">
    <w:name w:val="Closing"/>
    <w:basedOn w:val="Normal"/>
    <w:link w:val="CierreCar"/>
    <w:uiPriority w:val="99"/>
    <w:semiHidden/>
    <w:unhideWhenUsed/>
    <w:rsid w:val="002647D3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647D3"/>
  </w:style>
  <w:style w:type="table" w:styleId="Cuadrculavistosa">
    <w:name w:val="Colorful Grid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2647D3"/>
  </w:style>
  <w:style w:type="character" w:customStyle="1" w:styleId="FechaCar">
    <w:name w:val="Fecha Car"/>
    <w:basedOn w:val="Fuentedeprrafopredeter"/>
    <w:link w:val="Fecha"/>
    <w:uiPriority w:val="99"/>
    <w:semiHidden/>
    <w:rsid w:val="002647D3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647D3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647D3"/>
  </w:style>
  <w:style w:type="character" w:styleId="Refdenotaalfinal">
    <w:name w:val="endnote reference"/>
    <w:basedOn w:val="Fuentedeprrafopredeter"/>
    <w:uiPriority w:val="99"/>
    <w:semiHidden/>
    <w:unhideWhenUsed/>
    <w:rsid w:val="002647D3"/>
    <w:rPr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647D3"/>
    <w:rPr>
      <w:vertAlign w:val="superscript"/>
    </w:rPr>
  </w:style>
  <w:style w:type="table" w:styleId="Tablaconcuadrcula1clara">
    <w:name w:val="Grid Table 1 Light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2647D3"/>
  </w:style>
  <w:style w:type="paragraph" w:styleId="DireccinHTML">
    <w:name w:val="HTML Address"/>
    <w:basedOn w:val="Normal"/>
    <w:link w:val="DireccinHTMLCar"/>
    <w:uiPriority w:val="99"/>
    <w:semiHidden/>
    <w:unhideWhenUsed/>
    <w:rsid w:val="002647D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647D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647D3"/>
    <w:rPr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2647D3"/>
    <w:rPr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2647D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647D3"/>
    <w:rPr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"/>
    <w:rsid w:val="0079206B"/>
    <w:rPr>
      <w:b/>
      <w:iCs/>
      <w:color w:val="262626" w:themeColor="text1" w:themeTint="D9"/>
    </w:rPr>
  </w:style>
  <w:style w:type="table" w:styleId="Cuadrculaclara">
    <w:name w:val="Light Grid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Sangra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647D3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647D3"/>
  </w:style>
  <w:style w:type="character" w:styleId="Nmerodepgina">
    <w:name w:val="page number"/>
    <w:basedOn w:val="Fuentedeprrafopredeter"/>
    <w:uiPriority w:val="99"/>
    <w:semiHidden/>
    <w:unhideWhenUsed/>
    <w:rsid w:val="002647D3"/>
  </w:style>
  <w:style w:type="table" w:styleId="Tablanormal1">
    <w:name w:val="Plain Table 1"/>
    <w:basedOn w:val="Tabla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647D3"/>
  </w:style>
  <w:style w:type="character" w:customStyle="1" w:styleId="SaludoCar">
    <w:name w:val="Saludo Car"/>
    <w:basedOn w:val="Fuentedeprrafopredeter"/>
    <w:link w:val="Saludo"/>
    <w:uiPriority w:val="99"/>
    <w:semiHidden/>
    <w:rsid w:val="002647D3"/>
  </w:style>
  <w:style w:type="paragraph" w:styleId="Firma">
    <w:name w:val="Signature"/>
    <w:basedOn w:val="Normal"/>
    <w:link w:val="FirmaCar"/>
    <w:uiPriority w:val="99"/>
    <w:semiHidden/>
    <w:unhideWhenUsed/>
    <w:rsid w:val="002647D3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647D3"/>
  </w:style>
  <w:style w:type="character" w:styleId="nfasissutil">
    <w:name w:val="Subtle Emphasis"/>
    <w:basedOn w:val="Fuentedeprrafopredeter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647D3"/>
  </w:style>
  <w:style w:type="table" w:styleId="Tablaprofesional">
    <w:name w:val="Table Professional"/>
    <w:basedOn w:val="Tabla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Fuentedeprrafopredeter"/>
    <w:uiPriority w:val="4"/>
    <w:semiHidden/>
    <w:qFormat/>
    <w:rsid w:val="005579C9"/>
    <w:rPr>
      <w:color w:val="808080" w:themeColor="background1" w:themeShade="80"/>
    </w:rPr>
  </w:style>
  <w:style w:type="character" w:customStyle="1" w:styleId="rename-section">
    <w:name w:val="rename-section"/>
    <w:basedOn w:val="Fuentedeprrafopredeter"/>
    <w:rsid w:val="001A4040"/>
  </w:style>
  <w:style w:type="character" w:customStyle="1" w:styleId="paddedline">
    <w:name w:val="paddedline"/>
    <w:basedOn w:val="Fuentedeprrafopredeter"/>
    <w:rsid w:val="001A4040"/>
  </w:style>
  <w:style w:type="character" w:customStyle="1" w:styleId="companyname">
    <w:name w:val="companyname"/>
    <w:basedOn w:val="Fuentedeprrafopredeter"/>
    <w:rsid w:val="001A4040"/>
  </w:style>
  <w:style w:type="character" w:customStyle="1" w:styleId="joblocation">
    <w:name w:val="joblocation"/>
    <w:basedOn w:val="Fuentedeprrafopredeter"/>
    <w:rsid w:val="001A4040"/>
  </w:style>
  <w:style w:type="character" w:customStyle="1" w:styleId="hyphen">
    <w:name w:val="hyphen"/>
    <w:basedOn w:val="Fuentedeprrafopredeter"/>
    <w:rsid w:val="001A4040"/>
  </w:style>
  <w:style w:type="character" w:customStyle="1" w:styleId="jobdates">
    <w:name w:val="jobdates"/>
    <w:basedOn w:val="Fuentedeprrafopredeter"/>
    <w:rsid w:val="001A4040"/>
  </w:style>
  <w:style w:type="character" w:customStyle="1" w:styleId="degree">
    <w:name w:val="degree"/>
    <w:basedOn w:val="Fuentedeprrafopredeter"/>
    <w:rsid w:val="001A4040"/>
  </w:style>
  <w:style w:type="character" w:styleId="Mencinsinresolver">
    <w:name w:val="Unresolved Mention"/>
    <w:basedOn w:val="Fuentedeprrafopredeter"/>
    <w:uiPriority w:val="99"/>
    <w:semiHidden/>
    <w:unhideWhenUsed/>
    <w:rsid w:val="001A4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1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4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53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2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62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22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4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1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5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6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3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1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4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8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271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4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3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09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6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giselle.sanchez@bryanuniversity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C003DB377D413B91DF63432FB37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A49F9-9D40-4E9A-9EDE-FA80B9155EBB}"/>
      </w:docPartPr>
      <w:docPartBody>
        <w:p w:rsidR="006A1FDD" w:rsidRDefault="00863C74">
          <w:pPr>
            <w:pStyle w:val="EEC003DB377D413B91DF63432FB37A50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DD"/>
    <w:rsid w:val="002B18B8"/>
    <w:rsid w:val="004B1F55"/>
    <w:rsid w:val="006A1FDD"/>
    <w:rsid w:val="00863C74"/>
    <w:rsid w:val="009028C9"/>
    <w:rsid w:val="00C038D4"/>
    <w:rsid w:val="00F2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312718ED904AA78E788A07E18FBC7D">
    <w:name w:val="A7312718ED904AA78E788A07E18FBC7D"/>
  </w:style>
  <w:style w:type="character" w:styleId="nfasisintenso">
    <w:name w:val="Intense Emphasis"/>
    <w:basedOn w:val="Fuentedeprrafopredeter"/>
    <w:uiPriority w:val="2"/>
    <w:rPr>
      <w:b/>
      <w:iCs/>
      <w:color w:val="262626" w:themeColor="text1" w:themeTint="D9"/>
    </w:rPr>
  </w:style>
  <w:style w:type="paragraph" w:customStyle="1" w:styleId="A287B90BBC614A05B8CED230F02BC9E2">
    <w:name w:val="A287B90BBC614A05B8CED230F02BC9E2"/>
  </w:style>
  <w:style w:type="paragraph" w:customStyle="1" w:styleId="DF4E28DF48C644E3BAD786400AE34817">
    <w:name w:val="DF4E28DF48C644E3BAD786400AE34817"/>
  </w:style>
  <w:style w:type="paragraph" w:customStyle="1" w:styleId="EEC003DB377D413B91DF63432FB37A50">
    <w:name w:val="EEC003DB377D413B91DF63432FB37A50"/>
  </w:style>
  <w:style w:type="paragraph" w:customStyle="1" w:styleId="067835EA795949BDBBCCCDFFAD588C3A">
    <w:name w:val="067835EA795949BDBBCCCDFFAD588C3A"/>
  </w:style>
  <w:style w:type="paragraph" w:customStyle="1" w:styleId="9BFC9A3D64AC444180D71FD37DB376F1">
    <w:name w:val="9BFC9A3D64AC444180D71FD37DB376F1"/>
  </w:style>
  <w:style w:type="paragraph" w:customStyle="1" w:styleId="C9D3CDEF565D44A6BBA58CF515DDAC28">
    <w:name w:val="C9D3CDEF565D44A6BBA58CF515DDAC28"/>
  </w:style>
  <w:style w:type="paragraph" w:customStyle="1" w:styleId="D838BE1311AA450BA740B63431DBC8EB">
    <w:name w:val="D838BE1311AA450BA740B63431DBC8EB"/>
  </w:style>
  <w:style w:type="paragraph" w:customStyle="1" w:styleId="B4042408F9D74445AB66F5FDD6621597">
    <w:name w:val="B4042408F9D74445AB66F5FDD6621597"/>
  </w:style>
  <w:style w:type="paragraph" w:customStyle="1" w:styleId="43CE2FED53F441CD9CA1A8EF2B088B30">
    <w:name w:val="43CE2FED53F441CD9CA1A8EF2B088B30"/>
  </w:style>
  <w:style w:type="paragraph" w:customStyle="1" w:styleId="E42C0C65B96C42A3AD01B045289006D8">
    <w:name w:val="E42C0C65B96C42A3AD01B045289006D8"/>
  </w:style>
  <w:style w:type="paragraph" w:customStyle="1" w:styleId="1D1F9CB7B70447C0AEAD8F40A968834D">
    <w:name w:val="1D1F9CB7B70447C0AEAD8F40A968834D"/>
  </w:style>
  <w:style w:type="paragraph" w:customStyle="1" w:styleId="D70A1D5D2274424A880CA62118D74CD6">
    <w:name w:val="D70A1D5D2274424A880CA62118D74CD6"/>
  </w:style>
  <w:style w:type="paragraph" w:customStyle="1" w:styleId="28C32A5969A544C28AD9602B3E9222FF">
    <w:name w:val="28C32A5969A544C28AD9602B3E9222FF"/>
  </w:style>
  <w:style w:type="paragraph" w:customStyle="1" w:styleId="9617ADCF536C4731B39C4CDDCFCAD435">
    <w:name w:val="9617ADCF536C4731B39C4CDDCFCAD435"/>
  </w:style>
  <w:style w:type="paragraph" w:customStyle="1" w:styleId="DF87330F623E497EA068C5062D9461F3">
    <w:name w:val="DF87330F623E497EA068C5062D9461F3"/>
  </w:style>
  <w:style w:type="paragraph" w:customStyle="1" w:styleId="0E9E671CBEA645A7BEEE4B4735E9277D">
    <w:name w:val="0E9E671CBEA645A7BEEE4B4735E9277D"/>
  </w:style>
  <w:style w:type="paragraph" w:styleId="Listaconvietas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26DD3F9DEA2F441A986E3CE01723EE1A">
    <w:name w:val="26DD3F9DEA2F441A986E3CE01723EE1A"/>
  </w:style>
  <w:style w:type="character" w:customStyle="1" w:styleId="Greytext">
    <w:name w:val="Grey text"/>
    <w:basedOn w:val="Fuentedeprrafopredeter"/>
    <w:uiPriority w:val="4"/>
    <w:qFormat/>
    <w:rPr>
      <w:color w:val="808080" w:themeColor="background1" w:themeShade="80"/>
    </w:rPr>
  </w:style>
  <w:style w:type="paragraph" w:customStyle="1" w:styleId="981C9FB564DD411EB6AE9F1F14652863">
    <w:name w:val="981C9FB564DD411EB6AE9F1F14652863"/>
  </w:style>
  <w:style w:type="paragraph" w:customStyle="1" w:styleId="A09149A3150A410693C81F7D87227B27">
    <w:name w:val="A09149A3150A410693C81F7D87227B27"/>
  </w:style>
  <w:style w:type="paragraph" w:customStyle="1" w:styleId="0F3EE4AD71E64A4B90AFD3A109970C0B">
    <w:name w:val="0F3EE4AD71E64A4B90AFD3A109970C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2020-04-03T02:42:00Z</dcterms:created>
  <dcterms:modified xsi:type="dcterms:W3CDTF">2020-04-03T02:42:00Z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